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7BC5" w14:textId="7AA45FC2" w:rsidR="006F54B9" w:rsidRDefault="00644B4A">
      <w:pPr>
        <w:pStyle w:val="Ttulo"/>
      </w:pPr>
      <w:r>
        <w:t>DS electronica</w:t>
      </w:r>
      <w:r w:rsidR="00104C08">
        <w:br/>
        <w:t>Alcance del proyecto</w:t>
      </w:r>
    </w:p>
    <w:sdt>
      <w:sdtPr>
        <w:id w:val="216403978"/>
        <w:placeholder>
          <w:docPart w:val="24A3FD4F2B4A4DA898D84AD972B8F792"/>
        </w:placeholder>
        <w:date w:fullDate="2020-09-01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6F942555" w14:textId="40399555" w:rsidR="006F54B9" w:rsidRDefault="00644B4A">
          <w:pPr>
            <w:pStyle w:val="Subttulo"/>
          </w:pPr>
          <w:r>
            <w:t>01/09/2020</w:t>
          </w:r>
        </w:p>
      </w:sdtContent>
    </w:sdt>
    <w:p w14:paraId="21692158" w14:textId="77777777" w:rsidR="006F54B9" w:rsidRDefault="00104C08">
      <w:pPr>
        <w:pStyle w:val="Ttulo1"/>
      </w:pPr>
      <w:r>
        <w:t>Información general</w:t>
      </w:r>
    </w:p>
    <w:p w14:paraId="16C98D4B" w14:textId="418AA092" w:rsidR="00644B4A" w:rsidRDefault="00104C08" w:rsidP="00644B4A">
      <w:pPr>
        <w:pStyle w:val="Ttulo2"/>
      </w:pPr>
      <w:r>
        <w:t>Antecedentes y descripción del proyecto</w:t>
      </w:r>
    </w:p>
    <w:p w14:paraId="7E3ED81A" w14:textId="4BF56032" w:rsidR="00644B4A" w:rsidRDefault="00644B4A" w:rsidP="00644B4A"/>
    <w:p w14:paraId="1E1140F3" w14:textId="04A23B41" w:rsidR="006F54B9" w:rsidRDefault="00644B4A">
      <w:r>
        <w:t xml:space="preserve">Emprendimiento familiar que surgió en el año 2018, del que participan Diego y Silvia, el objetivo es tener una </w:t>
      </w:r>
      <w:r w:rsidR="008A6E42">
        <w:t xml:space="preserve">tienda online de productos </w:t>
      </w:r>
      <w:r w:rsidR="00555F6A">
        <w:t xml:space="preserve">electrónicos </w:t>
      </w:r>
      <w:r>
        <w:t xml:space="preserve">para captar </w:t>
      </w:r>
      <w:r w:rsidR="00555F6A">
        <w:t>más</w:t>
      </w:r>
      <w:r>
        <w:t xml:space="preserve"> clientes y darle formalidad </w:t>
      </w:r>
      <w:r w:rsidR="00555F6A">
        <w:t xml:space="preserve">para el futuro </w:t>
      </w:r>
      <w:r>
        <w:t>tener un local.</w:t>
      </w:r>
    </w:p>
    <w:p w14:paraId="16F55B5C" w14:textId="77777777" w:rsidR="006F54B9" w:rsidRDefault="00104C08">
      <w:pPr>
        <w:pStyle w:val="Ttulo2"/>
      </w:pPr>
      <w:r>
        <w:t>Alcance del proyecto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62BFD1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BE8AEC" w14:textId="54E2B96C" w:rsidR="006F54B9" w:rsidRDefault="006F54B9" w:rsidP="004B03DD">
            <w:pPr>
              <w:jc w:val="left"/>
            </w:pPr>
          </w:p>
        </w:tc>
        <w:tc>
          <w:tcPr>
            <w:tcW w:w="4692" w:type="pct"/>
          </w:tcPr>
          <w:p w14:paraId="71E469E8" w14:textId="7757BF1C" w:rsidR="006F54B9" w:rsidRDefault="004B03DD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A PASO</w:t>
            </w:r>
          </w:p>
        </w:tc>
      </w:tr>
    </w:tbl>
    <w:p w14:paraId="73E39474" w14:textId="0BEE6D45" w:rsidR="006F54B9" w:rsidRDefault="006F54B9"/>
    <w:p w14:paraId="5C14BC14" w14:textId="22803CB6" w:rsidR="001721DA" w:rsidRDefault="001721DA">
      <w:r w:rsidRPr="000456FE">
        <w:rPr>
          <w:noProof/>
        </w:rPr>
        <w:drawing>
          <wp:inline distT="0" distB="0" distL="0" distR="0" wp14:anchorId="2CA5C5BF" wp14:editId="04BA5789">
            <wp:extent cx="6400800" cy="599440"/>
            <wp:effectExtent l="0" t="0" r="38100" b="0"/>
            <wp:docPr id="7" name="Diagrama 7" descr="elemento decorativo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CC31FAC" w14:textId="56C40842" w:rsidR="006F54B9" w:rsidRDefault="00104C08">
      <w:pPr>
        <w:pStyle w:val="Ttulo2"/>
      </w:pPr>
      <w:r>
        <w:t>Requisitos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2D818C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4A2FB4C" w14:textId="7C67470B" w:rsidR="006F54B9" w:rsidRDefault="006F54B9" w:rsidP="00B61C8A">
            <w:pPr>
              <w:jc w:val="left"/>
            </w:pPr>
          </w:p>
        </w:tc>
        <w:tc>
          <w:tcPr>
            <w:tcW w:w="4692" w:type="pct"/>
          </w:tcPr>
          <w:p w14:paraId="5B8F8F83" w14:textId="09A04E17" w:rsidR="006F54B9" w:rsidRDefault="00B61C8A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A TENER EN CUENTA</w:t>
            </w:r>
          </w:p>
        </w:tc>
      </w:tr>
    </w:tbl>
    <w:p w14:paraId="5FE0B634" w14:textId="27BB0596" w:rsidR="00B61C8A" w:rsidRPr="00B61C8A" w:rsidRDefault="00B61C8A" w:rsidP="001727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DFFBC"/>
          <w:sz w:val="36"/>
          <w:szCs w:val="36"/>
          <w:lang w:val="es-AR"/>
        </w:rPr>
      </w:pPr>
    </w:p>
    <w:p w14:paraId="7ECF57EC" w14:textId="77777777" w:rsidR="00B61C8A" w:rsidRPr="00B61C8A" w:rsidRDefault="00B61C8A" w:rsidP="00B61C8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3DFFBC"/>
          <w:sz w:val="36"/>
          <w:szCs w:val="36"/>
          <w:lang w:val="es-AR"/>
        </w:rPr>
      </w:pPr>
    </w:p>
    <w:p w14:paraId="129928D7" w14:textId="5D15728C" w:rsidR="00B61C8A" w:rsidRPr="00555F6A" w:rsidRDefault="00555F6A" w:rsidP="00555F6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Direccionamiento a redes sociales</w:t>
      </w:r>
      <w:r w:rsidR="00691C83">
        <w:rPr>
          <w:lang w:val="es-AR"/>
        </w:rPr>
        <w:t>:</w:t>
      </w:r>
    </w:p>
    <w:p w14:paraId="18C06B1E" w14:textId="4C399075" w:rsidR="00B61C8A" w:rsidRPr="00B61C8A" w:rsidRDefault="00555F6A" w:rsidP="00B61C8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Facebook</w:t>
      </w:r>
    </w:p>
    <w:p w14:paraId="28DA1B6B" w14:textId="719EF43E" w:rsidR="00B61C8A" w:rsidRPr="00B61C8A" w:rsidRDefault="00555F6A" w:rsidP="00B61C8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Instagram</w:t>
      </w:r>
    </w:p>
    <w:p w14:paraId="525A9037" w14:textId="3DA7C7C6" w:rsidR="00B61C8A" w:rsidRPr="00B61C8A" w:rsidRDefault="00555F6A" w:rsidP="00B61C8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Mail</w:t>
      </w:r>
    </w:p>
    <w:p w14:paraId="775B7E98" w14:textId="12024DA4" w:rsidR="00B61C8A" w:rsidRPr="00B61C8A" w:rsidRDefault="00555F6A" w:rsidP="00B61C8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proofErr w:type="spellStart"/>
      <w:r>
        <w:rPr>
          <w:lang w:val="es-AR"/>
        </w:rPr>
        <w:t>Whatsapp</w:t>
      </w:r>
      <w:proofErr w:type="spellEnd"/>
    </w:p>
    <w:p w14:paraId="0C148DA6" w14:textId="6AE5E224" w:rsidR="00B61C8A" w:rsidRPr="00B61C8A" w:rsidRDefault="00555F6A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proofErr w:type="spellStart"/>
      <w:r>
        <w:rPr>
          <w:lang w:val="es-AR"/>
        </w:rPr>
        <w:t>Newsletter</w:t>
      </w:r>
      <w:proofErr w:type="spellEnd"/>
      <w:r w:rsidR="00691C83">
        <w:rPr>
          <w:lang w:val="es-AR"/>
        </w:rPr>
        <w:t>: Suscribirse para obtener promociones y descuentos.</w:t>
      </w:r>
    </w:p>
    <w:p w14:paraId="0B8AD9AC" w14:textId="42F277AC" w:rsidR="00B61C8A" w:rsidRPr="00B61C8A" w:rsidRDefault="00555F6A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Contacto: Envió de mail desde la página para consultas</w:t>
      </w:r>
      <w:r w:rsidR="00691C83">
        <w:rPr>
          <w:lang w:val="es-AR"/>
        </w:rPr>
        <w:t>.</w:t>
      </w:r>
    </w:p>
    <w:p w14:paraId="68CD5015" w14:textId="1306B928" w:rsidR="00B61C8A" w:rsidRDefault="00555F6A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Categorías: Visualización de los productos ordenados</w:t>
      </w:r>
      <w:r w:rsidR="00691C83">
        <w:rPr>
          <w:lang w:val="es-AR"/>
        </w:rPr>
        <w:t>.</w:t>
      </w:r>
    </w:p>
    <w:p w14:paraId="50DFE44A" w14:textId="27FA288D" w:rsidR="00555F6A" w:rsidRDefault="00555F6A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 xml:space="preserve">Nosotros: Breve historia del </w:t>
      </w:r>
      <w:r w:rsidR="00691C83">
        <w:rPr>
          <w:lang w:val="es-AR"/>
        </w:rPr>
        <w:t>emprendimiento.</w:t>
      </w:r>
    </w:p>
    <w:p w14:paraId="2E025D61" w14:textId="5F9BD842" w:rsidR="00555F6A" w:rsidRPr="00B61C8A" w:rsidRDefault="00691C83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>Usuarios: Registro de usuarios recurrentes para obtener descuentos.</w:t>
      </w:r>
    </w:p>
    <w:p w14:paraId="2786231A" w14:textId="56C1C99D" w:rsidR="00B61C8A" w:rsidRPr="00B61C8A" w:rsidRDefault="00691C83" w:rsidP="00B61C8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lang w:val="es-AR"/>
        </w:rPr>
      </w:pPr>
      <w:r>
        <w:rPr>
          <w:lang w:val="es-AR"/>
        </w:rPr>
        <w:t xml:space="preserve">Carrito: </w:t>
      </w:r>
      <w:r w:rsidR="00B61C8A" w:rsidRPr="00B61C8A">
        <w:rPr>
          <w:lang w:val="es-AR"/>
        </w:rPr>
        <w:t>Formas de pago.</w:t>
      </w:r>
    </w:p>
    <w:p w14:paraId="03F49770" w14:textId="5FFD5E61" w:rsidR="00B61C8A" w:rsidRDefault="00B61C8A"/>
    <w:p w14:paraId="6A9A19BD" w14:textId="77777777" w:rsidR="006F54B9" w:rsidRDefault="00104C08">
      <w:pPr>
        <w:pStyle w:val="Ttulo2"/>
      </w:pPr>
      <w:r>
        <w:lastRenderedPageBreak/>
        <w:t>Entregas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19F4E8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4DA6A56" w14:textId="1E43AC65" w:rsidR="006F54B9" w:rsidRDefault="006F54B9"/>
        </w:tc>
        <w:tc>
          <w:tcPr>
            <w:tcW w:w="4692" w:type="pct"/>
          </w:tcPr>
          <w:p w14:paraId="3A2E36B1" w14:textId="1CBEB24D" w:rsidR="006F54B9" w:rsidRDefault="00E77CE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LAS FECHA CON LOS PUNTOS A ENTREGAR</w:t>
            </w:r>
            <w:r w:rsidR="00172737">
              <w:t xml:space="preserve"> O REUNIONES PARA DEFINIR</w:t>
            </w:r>
          </w:p>
        </w:tc>
      </w:tr>
    </w:tbl>
    <w:p w14:paraId="6393419B" w14:textId="3CB24667" w:rsidR="006F54B9" w:rsidRDefault="006F54B9"/>
    <w:tbl>
      <w:tblPr>
        <w:tblStyle w:val="Tabladelistadetareas"/>
        <w:tblW w:w="5000" w:type="pct"/>
        <w:tblInd w:w="5" w:type="dxa"/>
        <w:tblLook w:val="04A0" w:firstRow="1" w:lastRow="0" w:firstColumn="1" w:lastColumn="0" w:noHBand="0" w:noVBand="1"/>
        <w:tblDescription w:val="Una lista de tareas que incluye la tarea, la fecha de vencimiento, si está listo y las iniciales"/>
      </w:tblPr>
      <w:tblGrid>
        <w:gridCol w:w="3606"/>
        <w:gridCol w:w="2094"/>
        <w:gridCol w:w="2314"/>
        <w:gridCol w:w="1336"/>
      </w:tblGrid>
      <w:tr w:rsidR="00E77CE4" w14:paraId="539369A7" w14:textId="77777777" w:rsidTr="00E7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a:"/>
            <w:tag w:val="Tarea:"/>
            <w:id w:val="198206160"/>
            <w:placeholder>
              <w:docPart w:val="123B9025DEF64DC396DD3AA0B75786B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6" w:type="dxa"/>
                <w:tcBorders>
                  <w:bottom w:val="single" w:sz="4" w:space="0" w:color="7F7F7F" w:themeColor="text1" w:themeTint="80"/>
                </w:tcBorders>
                <w:shd w:val="clear" w:color="auto" w:fill="435D20" w:themeFill="accent2" w:themeFillShade="80"/>
                <w:vAlign w:val="bottom"/>
              </w:tcPr>
              <w:p w14:paraId="25CB0407" w14:textId="77777777" w:rsidR="001721DA" w:rsidRDefault="001721DA" w:rsidP="005A1E5A">
                <w:r>
                  <w:rPr>
                    <w:lang w:bidi="es-ES"/>
                  </w:rPr>
                  <w:t>Tarea</w:t>
                </w:r>
              </w:p>
            </w:tc>
          </w:sdtContent>
        </w:sdt>
        <w:tc>
          <w:tcPr>
            <w:tcW w:w="2094" w:type="dxa"/>
            <w:vAlign w:val="bottom"/>
          </w:tcPr>
          <w:p w14:paraId="78664686" w14:textId="77777777" w:rsidR="001721DA" w:rsidRDefault="001721DA" w:rsidP="005A1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echa de vencimiento:"/>
                <w:tag w:val="Fecha de vencimiento:"/>
                <w:id w:val="1069231499"/>
                <w:placeholder>
                  <w:docPart w:val="34E837585B4E4DF8A4032391123FB04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Fecha de vencimiento</w:t>
                </w:r>
              </w:sdtContent>
            </w:sdt>
          </w:p>
        </w:tc>
        <w:tc>
          <w:tcPr>
            <w:tcW w:w="2314" w:type="dxa"/>
            <w:vAlign w:val="bottom"/>
          </w:tcPr>
          <w:p w14:paraId="06AC758C" w14:textId="1AD0310D" w:rsidR="001721DA" w:rsidRDefault="00E77CE4" w:rsidP="005A1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postergacion</w:t>
            </w:r>
          </w:p>
        </w:tc>
        <w:tc>
          <w:tcPr>
            <w:tcW w:w="1336" w:type="dxa"/>
            <w:tcBorders>
              <w:bottom w:val="single" w:sz="4" w:space="0" w:color="7F7F7F" w:themeColor="text1" w:themeTint="80"/>
            </w:tcBorders>
            <w:shd w:val="clear" w:color="auto" w:fill="A22A0D" w:themeFill="accent4" w:themeFillShade="80"/>
            <w:vAlign w:val="bottom"/>
          </w:tcPr>
          <w:p w14:paraId="212640DF" w14:textId="13AB3AE2" w:rsidR="001721DA" w:rsidRDefault="00E77CE4" w:rsidP="005A1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Listo</w:t>
            </w:r>
          </w:p>
        </w:tc>
      </w:tr>
      <w:tr w:rsidR="001721DA" w14:paraId="0FA92BCA" w14:textId="77777777" w:rsidTr="00E7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5948FFD0" w14:textId="1079925A" w:rsidR="001721DA" w:rsidRDefault="00E77CE4" w:rsidP="005A1E5A">
            <w:r w:rsidRPr="00E77CE4">
              <w:rPr>
                <w:rFonts w:ascii="Didact Gothic" w:eastAsia="Didact Gothic" w:hAnsi="Didact Gothic" w:cs="Didact Gothic"/>
                <w:sz w:val="32"/>
                <w:szCs w:val="32"/>
              </w:rPr>
              <w:t>Primer reunión</w:t>
            </w:r>
          </w:p>
        </w:tc>
        <w:tc>
          <w:tcPr>
            <w:tcW w:w="2094" w:type="dxa"/>
          </w:tcPr>
          <w:p w14:paraId="608AA7BA" w14:textId="1FD8D776" w:rsidR="001721DA" w:rsidRDefault="00B14FFE" w:rsidP="005A1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19/06/2020</w:t>
            </w:r>
          </w:p>
        </w:tc>
        <w:tc>
          <w:tcPr>
            <w:tcW w:w="2314" w:type="dxa"/>
          </w:tcPr>
          <w:p w14:paraId="42516A41" w14:textId="027240E6" w:rsidR="001721DA" w:rsidRDefault="00B14FFE" w:rsidP="005A1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23/07/2020</w:t>
            </w:r>
          </w:p>
        </w:tc>
        <w:tc>
          <w:tcPr>
            <w:tcW w:w="1336" w:type="dxa"/>
          </w:tcPr>
          <w:p w14:paraId="486617BB" w14:textId="77777777" w:rsidR="001721DA" w:rsidRDefault="001721DA" w:rsidP="005A1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E4" w14:paraId="4CE08118" w14:textId="77777777" w:rsidTr="00E7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6801A977" w14:textId="1173BB85" w:rsidR="00E77CE4" w:rsidRDefault="00E77CE4" w:rsidP="00E77CE4">
            <w:r>
              <w:rPr>
                <w:rFonts w:ascii="Didact Gothic" w:eastAsia="Didact Gothic" w:hAnsi="Didact Gothic" w:cs="Didact Gothic"/>
                <w:sz w:val="32"/>
                <w:szCs w:val="32"/>
              </w:rPr>
              <w:t>Sketch y estructura en HTML</w:t>
            </w:r>
            <w:r w:rsidR="003F3C0A">
              <w:rPr>
                <w:rFonts w:ascii="Didact Gothic" w:eastAsia="Didact Gothic" w:hAnsi="Didact Gothic" w:cs="Didact Gothic"/>
                <w:sz w:val="32"/>
                <w:szCs w:val="32"/>
              </w:rPr>
              <w:t>, acuerdo de fuentes y colores</w:t>
            </w:r>
          </w:p>
        </w:tc>
        <w:tc>
          <w:tcPr>
            <w:tcW w:w="2094" w:type="dxa"/>
          </w:tcPr>
          <w:p w14:paraId="22CF2634" w14:textId="3C009250" w:rsidR="00E77CE4" w:rsidRDefault="00B14FFE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25/06/2020</w:t>
            </w:r>
          </w:p>
        </w:tc>
        <w:tc>
          <w:tcPr>
            <w:tcW w:w="2314" w:type="dxa"/>
          </w:tcPr>
          <w:p w14:paraId="7FF968E9" w14:textId="531F6AF5" w:rsidR="00E77CE4" w:rsidRDefault="00B14FFE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02/07/2020</w:t>
            </w:r>
          </w:p>
        </w:tc>
        <w:tc>
          <w:tcPr>
            <w:tcW w:w="1336" w:type="dxa"/>
          </w:tcPr>
          <w:p w14:paraId="1E3AB28D" w14:textId="77777777" w:rsidR="00E77CE4" w:rsidRDefault="00E77CE4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7CE4" w14:paraId="03AF11CE" w14:textId="77777777" w:rsidTr="00E7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5BC5668F" w14:textId="5C5C83D5" w:rsidR="00E77CE4" w:rsidRDefault="00E77CE4" w:rsidP="00E77CE4">
            <w:r>
              <w:rPr>
                <w:rFonts w:ascii="Didact Gothic" w:eastAsia="Didact Gothic" w:hAnsi="Didact Gothic" w:cs="Didact Gothic"/>
                <w:sz w:val="32"/>
                <w:szCs w:val="32"/>
              </w:rPr>
              <w:t xml:space="preserve">Agregar CSS, modelado, </w:t>
            </w:r>
            <w:proofErr w:type="spellStart"/>
            <w:r>
              <w:rPr>
                <w:rFonts w:ascii="Didact Gothic" w:eastAsia="Didact Gothic" w:hAnsi="Didact Gothic" w:cs="Didact Gothic"/>
                <w:sz w:val="32"/>
                <w:szCs w:val="32"/>
              </w:rPr>
              <w:t>flexbox</w:t>
            </w:r>
            <w:proofErr w:type="spellEnd"/>
            <w:r>
              <w:rPr>
                <w:rFonts w:ascii="Didact Gothic" w:eastAsia="Didact Gothic" w:hAnsi="Didact Gothic" w:cs="Didact Gothic"/>
                <w:sz w:val="32"/>
                <w:szCs w:val="32"/>
              </w:rPr>
              <w:t xml:space="preserve"> y grillas</w:t>
            </w:r>
          </w:p>
        </w:tc>
        <w:tc>
          <w:tcPr>
            <w:tcW w:w="2094" w:type="dxa"/>
          </w:tcPr>
          <w:p w14:paraId="3EFC6AEB" w14:textId="72B5F179" w:rsidR="00E77CE4" w:rsidRDefault="00B14FFE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16/07/2020</w:t>
            </w:r>
          </w:p>
        </w:tc>
        <w:tc>
          <w:tcPr>
            <w:tcW w:w="2314" w:type="dxa"/>
          </w:tcPr>
          <w:p w14:paraId="749E9395" w14:textId="66DD188F" w:rsidR="00E77CE4" w:rsidRDefault="00B14FFE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21/07/2020</w:t>
            </w:r>
          </w:p>
        </w:tc>
        <w:tc>
          <w:tcPr>
            <w:tcW w:w="1336" w:type="dxa"/>
          </w:tcPr>
          <w:p w14:paraId="0290AFA5" w14:textId="77777777" w:rsidR="00E77CE4" w:rsidRDefault="00E77CE4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E4" w14:paraId="32619EA8" w14:textId="77777777" w:rsidTr="00E7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6E4ABC8A" w14:textId="5B2640ED" w:rsidR="00E77CE4" w:rsidRDefault="00E77CE4" w:rsidP="00E77CE4">
            <w:r w:rsidRPr="00E77CE4">
              <w:rPr>
                <w:rFonts w:ascii="Didact Gothic" w:eastAsia="Didact Gothic" w:hAnsi="Didact Gothic" w:cs="Didact Gothic"/>
                <w:sz w:val="32"/>
                <w:szCs w:val="32"/>
              </w:rPr>
              <w:t>Cambios en HTML o CSS</w:t>
            </w:r>
            <w:r w:rsidR="00A11AA0">
              <w:rPr>
                <w:rFonts w:ascii="Didact Gothic" w:eastAsia="Didact Gothic" w:hAnsi="Didact Gothic" w:cs="Didact Gothic"/>
                <w:sz w:val="32"/>
                <w:szCs w:val="32"/>
              </w:rPr>
              <w:t>, según las observaciones del cliente</w:t>
            </w:r>
          </w:p>
        </w:tc>
        <w:tc>
          <w:tcPr>
            <w:tcW w:w="2094" w:type="dxa"/>
          </w:tcPr>
          <w:p w14:paraId="442FED83" w14:textId="3BE14CF2" w:rsidR="00E77CE4" w:rsidRDefault="00B14FFE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23/07/2020</w:t>
            </w:r>
          </w:p>
        </w:tc>
        <w:tc>
          <w:tcPr>
            <w:tcW w:w="2314" w:type="dxa"/>
          </w:tcPr>
          <w:p w14:paraId="7DB7A12A" w14:textId="49324BF1" w:rsidR="00E77CE4" w:rsidRDefault="009E24A3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</w:tcPr>
          <w:p w14:paraId="08AEBBA7" w14:textId="77777777" w:rsidR="00E77CE4" w:rsidRDefault="00E77CE4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7CE4" w14:paraId="7E36216E" w14:textId="77777777" w:rsidTr="00E7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66105438" w14:textId="13983F23" w:rsidR="00E77CE4" w:rsidRDefault="00E77CE4" w:rsidP="00E77CE4">
            <w:r>
              <w:rPr>
                <w:rFonts w:ascii="Didact Gothic" w:eastAsia="Didact Gothic" w:hAnsi="Didact Gothic" w:cs="Didact Gothic"/>
                <w:sz w:val="32"/>
                <w:szCs w:val="32"/>
              </w:rPr>
              <w:t xml:space="preserve">Adaptación del proyecto al </w:t>
            </w:r>
            <w:proofErr w:type="spellStart"/>
            <w:r>
              <w:rPr>
                <w:rFonts w:ascii="Didact Gothic" w:eastAsia="Didact Gothic" w:hAnsi="Didact Gothic" w:cs="Didact Gothic"/>
                <w:sz w:val="32"/>
                <w:szCs w:val="32"/>
              </w:rPr>
              <w:t>framework</w:t>
            </w:r>
            <w:proofErr w:type="spellEnd"/>
            <w:r>
              <w:rPr>
                <w:rFonts w:ascii="Didact Gothic" w:eastAsia="Didact Gothic" w:hAnsi="Didact Gothic" w:cs="Didact Gothic"/>
                <w:sz w:val="32"/>
                <w:szCs w:val="32"/>
              </w:rPr>
              <w:t>, agregando animaciones, transformaciones y transiciones</w:t>
            </w:r>
          </w:p>
        </w:tc>
        <w:tc>
          <w:tcPr>
            <w:tcW w:w="2094" w:type="dxa"/>
          </w:tcPr>
          <w:p w14:paraId="1B7BC33C" w14:textId="42DBB49B" w:rsidR="00E77CE4" w:rsidRDefault="00B14FFE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28/07/2020</w:t>
            </w:r>
          </w:p>
        </w:tc>
        <w:tc>
          <w:tcPr>
            <w:tcW w:w="2314" w:type="dxa"/>
          </w:tcPr>
          <w:p w14:paraId="75FD94EF" w14:textId="0FBA768B" w:rsidR="00E77CE4" w:rsidRDefault="009E24A3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04/07/2020</w:t>
            </w:r>
          </w:p>
        </w:tc>
        <w:tc>
          <w:tcPr>
            <w:tcW w:w="1336" w:type="dxa"/>
          </w:tcPr>
          <w:p w14:paraId="1C47813F" w14:textId="77777777" w:rsidR="00E77CE4" w:rsidRDefault="00E77CE4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E4" w14:paraId="686878BD" w14:textId="77777777" w:rsidTr="00E7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7DAD671A" w14:textId="53CE7D20" w:rsidR="00E77CE4" w:rsidRDefault="00E77CE4" w:rsidP="00E77CE4">
            <w:r>
              <w:rPr>
                <w:rFonts w:ascii="Didact Gothic" w:eastAsia="Didact Gothic" w:hAnsi="Didact Gothic" w:cs="Didact Gothic"/>
                <w:sz w:val="32"/>
                <w:szCs w:val="32"/>
              </w:rPr>
              <w:t>Aplicación de SASS y subida al repositorio de GitHub</w:t>
            </w:r>
          </w:p>
        </w:tc>
        <w:tc>
          <w:tcPr>
            <w:tcW w:w="2094" w:type="dxa"/>
          </w:tcPr>
          <w:p w14:paraId="00595140" w14:textId="6ABE14BC" w:rsidR="00E77CE4" w:rsidRDefault="00B14FFE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13/08/2020</w:t>
            </w:r>
          </w:p>
        </w:tc>
        <w:tc>
          <w:tcPr>
            <w:tcW w:w="2314" w:type="dxa"/>
          </w:tcPr>
          <w:p w14:paraId="7D8EC103" w14:textId="215D035F" w:rsidR="00E77CE4" w:rsidRDefault="009E24A3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17/08/2020</w:t>
            </w:r>
          </w:p>
        </w:tc>
        <w:tc>
          <w:tcPr>
            <w:tcW w:w="1336" w:type="dxa"/>
          </w:tcPr>
          <w:p w14:paraId="688F9C34" w14:textId="77777777" w:rsidR="00E77CE4" w:rsidRDefault="00E77CE4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7CE4" w14:paraId="00A1962B" w14:textId="77777777" w:rsidTr="00E7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0AECE28D" w14:textId="5212B64A" w:rsidR="00E77CE4" w:rsidRDefault="00E77CE4" w:rsidP="00E77CE4">
            <w:r w:rsidRPr="00E77CE4">
              <w:rPr>
                <w:rFonts w:ascii="Didact Gothic" w:eastAsia="Didact Gothic" w:hAnsi="Didact Gothic" w:cs="Didact Gothic"/>
                <w:sz w:val="32"/>
                <w:szCs w:val="32"/>
              </w:rPr>
              <w:t>Revisar versiones en el repositorio</w:t>
            </w:r>
            <w:r w:rsidR="003F3C0A">
              <w:rPr>
                <w:rFonts w:ascii="Didact Gothic" w:eastAsia="Didact Gothic" w:hAnsi="Didact Gothic" w:cs="Didact Gothic"/>
                <w:sz w:val="32"/>
                <w:szCs w:val="32"/>
              </w:rPr>
              <w:t xml:space="preserve"> y pruebas</w:t>
            </w:r>
          </w:p>
        </w:tc>
        <w:tc>
          <w:tcPr>
            <w:tcW w:w="2094" w:type="dxa"/>
          </w:tcPr>
          <w:p w14:paraId="3CBBE050" w14:textId="7FBA8C75" w:rsidR="00E77CE4" w:rsidRDefault="00B14FFE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18/08/2020</w:t>
            </w:r>
          </w:p>
        </w:tc>
        <w:tc>
          <w:tcPr>
            <w:tcW w:w="2314" w:type="dxa"/>
          </w:tcPr>
          <w:p w14:paraId="0E993388" w14:textId="299833EB" w:rsidR="00E77CE4" w:rsidRDefault="009E24A3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</w:tcPr>
          <w:p w14:paraId="265AB369" w14:textId="77777777" w:rsidR="00E77CE4" w:rsidRDefault="00E77CE4" w:rsidP="00E7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CE4" w14:paraId="7D4C9AD3" w14:textId="77777777" w:rsidTr="00E7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</w:tcPr>
          <w:p w14:paraId="520AACFD" w14:textId="0F97FCA9" w:rsidR="00E77CE4" w:rsidRDefault="003F3C0A" w:rsidP="00E77CE4">
            <w:r>
              <w:rPr>
                <w:rFonts w:ascii="Didact Gothic" w:eastAsia="Didact Gothic" w:hAnsi="Didact Gothic" w:cs="Didact Gothic"/>
                <w:sz w:val="32"/>
                <w:szCs w:val="32"/>
              </w:rPr>
              <w:lastRenderedPageBreak/>
              <w:t>Entrega de p</w:t>
            </w:r>
            <w:r w:rsidR="00E77CE4">
              <w:rPr>
                <w:rFonts w:ascii="Didact Gothic" w:eastAsia="Didact Gothic" w:hAnsi="Didact Gothic" w:cs="Didact Gothic"/>
                <w:sz w:val="32"/>
                <w:szCs w:val="32"/>
              </w:rPr>
              <w:t>ágina final cargada en el servidor con acceso desde la web</w:t>
            </w:r>
          </w:p>
        </w:tc>
        <w:tc>
          <w:tcPr>
            <w:tcW w:w="2094" w:type="dxa"/>
          </w:tcPr>
          <w:p w14:paraId="7E9B36AE" w14:textId="4C87F849" w:rsidR="00E77CE4" w:rsidRDefault="00B14FFE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25/08/2020</w:t>
            </w:r>
          </w:p>
        </w:tc>
        <w:tc>
          <w:tcPr>
            <w:tcW w:w="2314" w:type="dxa"/>
          </w:tcPr>
          <w:p w14:paraId="238DB589" w14:textId="0C71953F" w:rsidR="00E77CE4" w:rsidRDefault="009E24A3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01/09/2020</w:t>
            </w:r>
          </w:p>
        </w:tc>
        <w:tc>
          <w:tcPr>
            <w:tcW w:w="1336" w:type="dxa"/>
          </w:tcPr>
          <w:p w14:paraId="0E7A1A38" w14:textId="77777777" w:rsidR="00E77CE4" w:rsidRDefault="00E77CE4" w:rsidP="00E7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6EBC465" w14:textId="77777777" w:rsidR="001721DA" w:rsidRDefault="001721DA"/>
    <w:p w14:paraId="2348C84D" w14:textId="77777777" w:rsidR="006F54B9" w:rsidRDefault="00104C08">
      <w:pPr>
        <w:pStyle w:val="Ttulo2"/>
      </w:pPr>
      <w:r>
        <w:t>Partes afectadas</w:t>
      </w:r>
    </w:p>
    <w:p w14:paraId="75D72DBD" w14:textId="4A71EDD3" w:rsidR="006F54B9" w:rsidRDefault="006F54B9"/>
    <w:p w14:paraId="0FBD9B03" w14:textId="74DC4F1B" w:rsidR="009E24A3" w:rsidRDefault="009E24A3">
      <w:r>
        <w:t>No habrá partes afectadas ya que es un proyecto desde el inicio.</w:t>
      </w:r>
    </w:p>
    <w:p w14:paraId="5B029F46" w14:textId="37DF8BF3" w:rsidR="006F54B9" w:rsidRDefault="00104C08">
      <w:pPr>
        <w:pStyle w:val="Ttulo2"/>
      </w:pPr>
      <w:r>
        <w:t>Procesos afectados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300"/>
        <w:gridCol w:w="4530"/>
        <w:gridCol w:w="4530"/>
      </w:tblGrid>
      <w:tr w:rsidR="009E24A3" w14:paraId="7AD806BD" w14:textId="77777777" w:rsidTr="009E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14:paraId="0EA524C3" w14:textId="29029A9A" w:rsidR="009E24A3" w:rsidRDefault="009E24A3"/>
        </w:tc>
        <w:tc>
          <w:tcPr>
            <w:tcW w:w="2420" w:type="pct"/>
          </w:tcPr>
          <w:p w14:paraId="7E2B0E89" w14:textId="6AF8304F" w:rsidR="009E24A3" w:rsidRDefault="009E24A3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DEL PROYECTO QUE NO SE PRODRAN REALIZAR</w:t>
            </w:r>
          </w:p>
        </w:tc>
        <w:tc>
          <w:tcPr>
            <w:tcW w:w="2420" w:type="pct"/>
          </w:tcPr>
          <w:p w14:paraId="708008A1" w14:textId="19A2307E" w:rsidR="009E24A3" w:rsidRDefault="009E24A3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878369" w14:textId="4E62372B" w:rsidR="006F54B9" w:rsidRDefault="006F54B9"/>
    <w:p w14:paraId="28EB4FC1" w14:textId="1BDBC83C" w:rsidR="009E24A3" w:rsidRDefault="009E24A3" w:rsidP="009E24A3">
      <w:pPr>
        <w:pStyle w:val="Prrafodelista"/>
        <w:numPr>
          <w:ilvl w:val="0"/>
          <w:numId w:val="7"/>
        </w:numPr>
      </w:pPr>
      <w:r>
        <w:t>La web no tendrá registro de usuarios</w:t>
      </w:r>
    </w:p>
    <w:p w14:paraId="599D6E7A" w14:textId="5DF1AFC0" w:rsidR="009E24A3" w:rsidRDefault="009E24A3" w:rsidP="009E24A3">
      <w:pPr>
        <w:pStyle w:val="Prrafodelista"/>
        <w:numPr>
          <w:ilvl w:val="0"/>
          <w:numId w:val="7"/>
        </w:numPr>
      </w:pPr>
      <w:r>
        <w:t>El sistema de pago no será posible en este proyecto</w:t>
      </w:r>
    </w:p>
    <w:p w14:paraId="05C92BA4" w14:textId="77777777" w:rsidR="006F54B9" w:rsidRDefault="00104C08">
      <w:pPr>
        <w:pStyle w:val="Ttulo2"/>
      </w:pPr>
      <w:r>
        <w:t>Exclusiones específicas fuera del ámbito de acción</w:t>
      </w:r>
    </w:p>
    <w:p w14:paraId="10DC47CB" w14:textId="00F65DAA" w:rsidR="006F54B9" w:rsidRDefault="006F54B9"/>
    <w:p w14:paraId="4267F7CE" w14:textId="7640707A" w:rsidR="008A6E42" w:rsidRDefault="008A6E42" w:rsidP="008A6E42">
      <w:pPr>
        <w:pStyle w:val="Prrafodelista"/>
        <w:numPr>
          <w:ilvl w:val="0"/>
          <w:numId w:val="8"/>
        </w:numPr>
      </w:pPr>
      <w:r>
        <w:t>Para iniciar el proyecto se deberá abonar un 25%.</w:t>
      </w:r>
    </w:p>
    <w:p w14:paraId="0673F6B0" w14:textId="1C73E162" w:rsidR="008A6E42" w:rsidRDefault="008A6E42" w:rsidP="008A6E42">
      <w:pPr>
        <w:pStyle w:val="Prrafodelista"/>
        <w:numPr>
          <w:ilvl w:val="0"/>
          <w:numId w:val="8"/>
        </w:numPr>
      </w:pPr>
      <w:r>
        <w:t>Debemos contar con todo el material disponible como imágenes, detalles de los productos, precios, disponibilidad de consultas</w:t>
      </w:r>
      <w:r w:rsidR="00691C83">
        <w:t>. Fecha tope 02/07/2020.</w:t>
      </w:r>
    </w:p>
    <w:p w14:paraId="30B1C6F0" w14:textId="2A781A68" w:rsidR="008A6E42" w:rsidRDefault="008A6E42" w:rsidP="008A6E42">
      <w:pPr>
        <w:pStyle w:val="Prrafodelista"/>
        <w:numPr>
          <w:ilvl w:val="0"/>
          <w:numId w:val="8"/>
        </w:numPr>
      </w:pPr>
      <w:r>
        <w:t xml:space="preserve">En la fecha que se realicen los cambios en </w:t>
      </w:r>
      <w:proofErr w:type="spellStart"/>
      <w:r>
        <w:t>Html</w:t>
      </w:r>
      <w:proofErr w:type="spellEnd"/>
      <w:r>
        <w:t xml:space="preserve"> y CSS se deberá abonar el 50% del proyecto.</w:t>
      </w:r>
    </w:p>
    <w:p w14:paraId="01C9B1DE" w14:textId="3C453B88" w:rsidR="008A6E42" w:rsidRDefault="008A6E42" w:rsidP="008A6E42">
      <w:pPr>
        <w:pStyle w:val="Prrafodelista"/>
        <w:numPr>
          <w:ilvl w:val="0"/>
          <w:numId w:val="8"/>
        </w:numPr>
      </w:pPr>
      <w:r>
        <w:t xml:space="preserve">En la revisión sobre el repositorio se podrá volver a la versión que </w:t>
      </w:r>
      <w:r w:rsidR="00691C83">
        <w:t>más</w:t>
      </w:r>
      <w:r>
        <w:t xml:space="preserve"> les guste.</w:t>
      </w:r>
      <w:r w:rsidR="005E429F">
        <w:t xml:space="preserve"> Si para antes de esta fecha no esta el 75% del presupuesto se postergaran las siguientes entregas hasta cumplir con este requisito.</w:t>
      </w:r>
    </w:p>
    <w:p w14:paraId="210C2037" w14:textId="71E277F2" w:rsidR="008A6E42" w:rsidRDefault="008A6E42" w:rsidP="008A6E42">
      <w:pPr>
        <w:pStyle w:val="Prrafodelista"/>
        <w:numPr>
          <w:ilvl w:val="0"/>
          <w:numId w:val="8"/>
        </w:numPr>
      </w:pPr>
      <w:r>
        <w:t>Una vez finalizada la pagina se debe abonar el 25% restante.</w:t>
      </w:r>
    </w:p>
    <w:p w14:paraId="18207168" w14:textId="653DAE22" w:rsidR="008A6E42" w:rsidRDefault="008A6E42" w:rsidP="008A6E42">
      <w:pPr>
        <w:pStyle w:val="Prrafodelista"/>
        <w:numPr>
          <w:ilvl w:val="0"/>
          <w:numId w:val="8"/>
        </w:numPr>
      </w:pPr>
      <w:r>
        <w:t>Por ultimo se entrega el dominio y credenciales de hosting.</w:t>
      </w:r>
    </w:p>
    <w:p w14:paraId="6DBAF5FC" w14:textId="77777777" w:rsidR="006F54B9" w:rsidRDefault="00104C08">
      <w:pPr>
        <w:pStyle w:val="Ttulo2"/>
      </w:pPr>
      <w:r>
        <w:t>Plan de implementación</w:t>
      </w:r>
    </w:p>
    <w:p w14:paraId="24B4F535" w14:textId="2ABB9C3D" w:rsidR="006F54B9" w:rsidRDefault="006F54B9"/>
    <w:p w14:paraId="7A658F8C" w14:textId="1E95D013" w:rsidR="00555F6A" w:rsidRPr="008819A6" w:rsidRDefault="008819A6" w:rsidP="008819A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lang w:val="es-AR"/>
        </w:rPr>
      </w:pPr>
      <w:r>
        <w:rPr>
          <w:noProof/>
        </w:rPr>
        <w:drawing>
          <wp:inline distT="0" distB="0" distL="0" distR="0" wp14:anchorId="1189941A" wp14:editId="72B6AB0B">
            <wp:extent cx="2662404" cy="10382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022" cy="10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9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DE73FC" wp14:editId="2BEEAE04">
            <wp:extent cx="2356802" cy="1009504"/>
            <wp:effectExtent l="0" t="0" r="571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978" cy="10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C007" w14:textId="023A4906" w:rsidR="006F54B9" w:rsidRDefault="00A11AA0">
      <w:pPr>
        <w:pStyle w:val="Ttulo2"/>
      </w:pPr>
      <w:r>
        <w:lastRenderedPageBreak/>
        <w:t>Presupuesto</w:t>
      </w:r>
    </w:p>
    <w:p w14:paraId="11102CD2" w14:textId="34942C44" w:rsidR="00A11AA0" w:rsidRDefault="00A11AA0" w:rsidP="00A11AA0"/>
    <w:p w14:paraId="7C60369D" w14:textId="7EB4C266" w:rsidR="00A11AA0" w:rsidRDefault="00BF703F" w:rsidP="00A11AA0">
      <w:r>
        <w:t>Para el cálculo del presupuesto s</w:t>
      </w:r>
      <w:r w:rsidR="00A11AA0">
        <w:t>e tendrá en cuenta las etapas del proyecto</w:t>
      </w:r>
      <w:r>
        <w:t xml:space="preserve"> (diseño y adaptación</w:t>
      </w:r>
      <w:r w:rsidR="005E429F">
        <w:t xml:space="preserve"> </w:t>
      </w:r>
      <w:proofErr w:type="spellStart"/>
      <w:r w:rsidR="005E429F">
        <w:t>responsive</w:t>
      </w:r>
      <w:proofErr w:type="spellEnd"/>
      <w:r>
        <w:t>, repositorio, dominio y hosting son 6000$) y las horas dedicadas al mismo que se estiman 120 horas a 450$ la hora (54000$). Valido por un mes (Hasta el 19/06/2020).</w:t>
      </w:r>
    </w:p>
    <w:p w14:paraId="112DB257" w14:textId="5F74028B" w:rsidR="00BF703F" w:rsidRPr="00BF703F" w:rsidRDefault="00BF703F" w:rsidP="00A11AA0">
      <w:pPr>
        <w:rPr>
          <w:sz w:val="28"/>
          <w:szCs w:val="28"/>
        </w:rPr>
      </w:pPr>
      <w:r w:rsidRPr="00BF703F">
        <w:rPr>
          <w:sz w:val="28"/>
          <w:szCs w:val="28"/>
        </w:rPr>
        <w:t xml:space="preserve">Precio final: </w:t>
      </w:r>
      <w:r w:rsidRPr="00BF703F">
        <w:rPr>
          <w:b/>
          <w:bCs/>
          <w:sz w:val="28"/>
          <w:szCs w:val="28"/>
        </w:rPr>
        <w:t>60000$</w:t>
      </w:r>
    </w:p>
    <w:p w14:paraId="5C26AE68" w14:textId="77777777" w:rsidR="00A11AA0" w:rsidRDefault="00A11AA0" w:rsidP="00A11AA0"/>
    <w:p w14:paraId="3372EB1F" w14:textId="2EB5A0AE" w:rsidR="00A11AA0" w:rsidRPr="00A11AA0" w:rsidRDefault="00A11AA0" w:rsidP="00A11AA0">
      <w:r>
        <w:t>Tambien ofrecemos los siguientes servicios adicionales:</w:t>
      </w:r>
    </w:p>
    <w:p w14:paraId="4BB7906F" w14:textId="77777777" w:rsidR="00A11AA0" w:rsidRPr="00A11AA0" w:rsidRDefault="00A11AA0" w:rsidP="00A11AA0">
      <w:pPr>
        <w:pStyle w:val="Prrafodelista"/>
        <w:numPr>
          <w:ilvl w:val="0"/>
          <w:numId w:val="11"/>
        </w:numPr>
      </w:pPr>
      <w:proofErr w:type="spellStart"/>
      <w:r w:rsidRPr="00A11AA0">
        <w:t>Mantenimiento</w:t>
      </w:r>
      <w:proofErr w:type="spellEnd"/>
      <w:r w:rsidRPr="00A11AA0">
        <w:t xml:space="preserve"> del hosting.</w:t>
      </w:r>
    </w:p>
    <w:p w14:paraId="5C2CCFAF" w14:textId="77777777" w:rsidR="00A11AA0" w:rsidRPr="00A11AA0" w:rsidRDefault="00A11AA0" w:rsidP="00A11AA0">
      <w:pPr>
        <w:pStyle w:val="Prrafodelista"/>
        <w:numPr>
          <w:ilvl w:val="0"/>
          <w:numId w:val="11"/>
        </w:numPr>
      </w:pPr>
      <w:proofErr w:type="spellStart"/>
      <w:r w:rsidRPr="00A11AA0">
        <w:t>Actualización</w:t>
      </w:r>
      <w:proofErr w:type="spellEnd"/>
      <w:r w:rsidRPr="00A11AA0">
        <w:t xml:space="preserve"> de plugins.</w:t>
      </w:r>
    </w:p>
    <w:p w14:paraId="3E2852DA" w14:textId="77777777" w:rsidR="00A11AA0" w:rsidRPr="00A11AA0" w:rsidRDefault="00A11AA0" w:rsidP="00A11AA0">
      <w:pPr>
        <w:pStyle w:val="Prrafodelista"/>
        <w:numPr>
          <w:ilvl w:val="0"/>
          <w:numId w:val="11"/>
        </w:numPr>
      </w:pPr>
      <w:proofErr w:type="spellStart"/>
      <w:r w:rsidRPr="00A11AA0">
        <w:t>Actualización</w:t>
      </w:r>
      <w:proofErr w:type="spellEnd"/>
      <w:r w:rsidRPr="00A11AA0">
        <w:t xml:space="preserve"> de </w:t>
      </w:r>
      <w:proofErr w:type="spellStart"/>
      <w:r w:rsidRPr="00A11AA0">
        <w:t>contenidos</w:t>
      </w:r>
      <w:proofErr w:type="spellEnd"/>
      <w:r w:rsidRPr="00A11AA0">
        <w:t>.</w:t>
      </w:r>
    </w:p>
    <w:p w14:paraId="2BFF4CB7" w14:textId="77777777" w:rsidR="00A11AA0" w:rsidRPr="00A11AA0" w:rsidRDefault="00A11AA0" w:rsidP="00A11AA0">
      <w:pPr>
        <w:pStyle w:val="Prrafodelista"/>
        <w:numPr>
          <w:ilvl w:val="0"/>
          <w:numId w:val="11"/>
        </w:numPr>
      </w:pPr>
      <w:proofErr w:type="spellStart"/>
      <w:r w:rsidRPr="00A11AA0">
        <w:t>Cambios</w:t>
      </w:r>
      <w:proofErr w:type="spellEnd"/>
      <w:r w:rsidRPr="00A11AA0">
        <w:t xml:space="preserve"> de </w:t>
      </w:r>
      <w:proofErr w:type="spellStart"/>
      <w:r w:rsidRPr="00A11AA0">
        <w:t>diseño</w:t>
      </w:r>
      <w:proofErr w:type="spellEnd"/>
      <w:r w:rsidRPr="00A11AA0">
        <w:t>.</w:t>
      </w:r>
    </w:p>
    <w:p w14:paraId="035023E3" w14:textId="609D95BB" w:rsidR="006F54B9" w:rsidRDefault="00A11AA0" w:rsidP="00BF703F">
      <w:pPr>
        <w:pStyle w:val="Prrafodelista"/>
        <w:numPr>
          <w:ilvl w:val="0"/>
          <w:numId w:val="11"/>
        </w:numPr>
      </w:pPr>
      <w:r w:rsidRPr="00A11AA0">
        <w:t>Nuevas páginas.</w:t>
      </w:r>
    </w:p>
    <w:p w14:paraId="1886093E" w14:textId="22041A77" w:rsidR="00BF703F" w:rsidRDefault="00BF703F" w:rsidP="00BF703F"/>
    <w:p w14:paraId="12781E13" w14:textId="283B63C1" w:rsidR="00BF703F" w:rsidRDefault="00BF703F" w:rsidP="00BF703F">
      <w:r>
        <w:t>Se podrá abonar en efectivo o transferencia bancaria.</w:t>
      </w:r>
    </w:p>
    <w:p w14:paraId="347D7370" w14:textId="77777777" w:rsidR="006F54B9" w:rsidRDefault="00104C08">
      <w:pPr>
        <w:pStyle w:val="Ttulo1"/>
      </w:pPr>
      <w:r>
        <w:t>Aprobación y autoridad para proseguir</w:t>
      </w:r>
    </w:p>
    <w:p w14:paraId="4BC25D77" w14:textId="77777777" w:rsidR="006F54B9" w:rsidRDefault="00104C08">
      <w:r>
        <w:t>Aprobamos el proyecto según se describe más arriba, y autorizamos al equipo a que siga adelante.</w:t>
      </w:r>
    </w:p>
    <w:tbl>
      <w:tblPr>
        <w:tblStyle w:val="Tabladelalcancedelproyecto"/>
        <w:tblW w:w="5000" w:type="pct"/>
        <w:tblLook w:val="04A0" w:firstRow="1" w:lastRow="0" w:firstColumn="1" w:lastColumn="0" w:noHBand="0" w:noVBand="1"/>
        <w:tblDescription w:val="Tabla de partes interesadas"/>
      </w:tblPr>
      <w:tblGrid>
        <w:gridCol w:w="3596"/>
        <w:gridCol w:w="3596"/>
        <w:gridCol w:w="2158"/>
      </w:tblGrid>
      <w:tr w:rsidR="006F54B9" w14:paraId="184162A1" w14:textId="77777777" w:rsidTr="006F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A887D89" w14:textId="77777777" w:rsidR="006F54B9" w:rsidRDefault="00104C08">
            <w:r>
              <w:t>Nombre</w:t>
            </w:r>
          </w:p>
        </w:tc>
        <w:tc>
          <w:tcPr>
            <w:tcW w:w="1923" w:type="pct"/>
          </w:tcPr>
          <w:p w14:paraId="6144F2C5" w14:textId="77777777" w:rsidR="006F54B9" w:rsidRDefault="00104C08">
            <w:r>
              <w:t>Cargo</w:t>
            </w:r>
          </w:p>
        </w:tc>
        <w:tc>
          <w:tcPr>
            <w:tcW w:w="1155" w:type="pct"/>
          </w:tcPr>
          <w:p w14:paraId="2D224F1A" w14:textId="77777777" w:rsidR="006F54B9" w:rsidRDefault="00104C08">
            <w:r>
              <w:t>Fecha</w:t>
            </w:r>
          </w:p>
        </w:tc>
      </w:tr>
      <w:tr w:rsidR="006F54B9" w14:paraId="1F0E272D" w14:textId="77777777" w:rsidTr="006F54B9">
        <w:tc>
          <w:tcPr>
            <w:tcW w:w="1923" w:type="pct"/>
          </w:tcPr>
          <w:p w14:paraId="1F716739" w14:textId="7A7B6446" w:rsidR="006F54B9" w:rsidRDefault="008A6E42">
            <w:r>
              <w:t>Diego Giannantonio</w:t>
            </w:r>
          </w:p>
        </w:tc>
        <w:tc>
          <w:tcPr>
            <w:tcW w:w="1923" w:type="pct"/>
          </w:tcPr>
          <w:p w14:paraId="5C91BA0A" w14:textId="1B18318A" w:rsidR="006F54B9" w:rsidRDefault="008A6E42">
            <w:r>
              <w:t>CEO</w:t>
            </w:r>
          </w:p>
        </w:tc>
        <w:tc>
          <w:tcPr>
            <w:tcW w:w="1155" w:type="pct"/>
          </w:tcPr>
          <w:p w14:paraId="5D9B04A5" w14:textId="4CAFB933" w:rsidR="006F54B9" w:rsidRDefault="008A6E42">
            <w:r>
              <w:t>19/06/2020</w:t>
            </w:r>
          </w:p>
        </w:tc>
      </w:tr>
      <w:tr w:rsidR="006F54B9" w14:paraId="162AA097" w14:textId="77777777" w:rsidTr="006F54B9">
        <w:tc>
          <w:tcPr>
            <w:tcW w:w="1923" w:type="pct"/>
          </w:tcPr>
          <w:p w14:paraId="7D01BF23" w14:textId="77777777" w:rsidR="006F54B9" w:rsidRDefault="006F54B9"/>
        </w:tc>
        <w:tc>
          <w:tcPr>
            <w:tcW w:w="1923" w:type="pct"/>
          </w:tcPr>
          <w:p w14:paraId="470EA118" w14:textId="77777777" w:rsidR="006F54B9" w:rsidRDefault="006F54B9"/>
        </w:tc>
        <w:tc>
          <w:tcPr>
            <w:tcW w:w="1155" w:type="pct"/>
          </w:tcPr>
          <w:p w14:paraId="1746E778" w14:textId="77777777" w:rsidR="006F54B9" w:rsidRDefault="006F54B9"/>
        </w:tc>
      </w:tr>
      <w:tr w:rsidR="006F54B9" w14:paraId="19028693" w14:textId="77777777" w:rsidTr="006F54B9">
        <w:tc>
          <w:tcPr>
            <w:tcW w:w="1923" w:type="pct"/>
          </w:tcPr>
          <w:p w14:paraId="7C5F8AF5" w14:textId="77777777" w:rsidR="006F54B9" w:rsidRDefault="006F54B9"/>
        </w:tc>
        <w:tc>
          <w:tcPr>
            <w:tcW w:w="1923" w:type="pct"/>
          </w:tcPr>
          <w:p w14:paraId="7862CB7E" w14:textId="77777777" w:rsidR="006F54B9" w:rsidRDefault="006F54B9"/>
        </w:tc>
        <w:tc>
          <w:tcPr>
            <w:tcW w:w="1155" w:type="pct"/>
          </w:tcPr>
          <w:p w14:paraId="01258F99" w14:textId="77777777" w:rsidR="006F54B9" w:rsidRDefault="006F54B9"/>
        </w:tc>
      </w:tr>
    </w:tbl>
    <w:p w14:paraId="10F16C67" w14:textId="77777777" w:rsidR="006F54B9" w:rsidRDefault="006F54B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firmas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6F54B9" w14:paraId="4222A42B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18D876D6" w14:textId="77777777"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353AF8B" w14:textId="77777777"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14:paraId="7C8247BD" w14:textId="77777777" w:rsidR="006F54B9" w:rsidRDefault="006F54B9">
            <w:pPr>
              <w:pStyle w:val="Sinespaciad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2D0716E5" w14:textId="77777777" w:rsidR="006F54B9" w:rsidRDefault="006F54B9">
            <w:pPr>
              <w:pStyle w:val="Sinespaciado"/>
            </w:pPr>
          </w:p>
        </w:tc>
        <w:tc>
          <w:tcPr>
            <w:tcW w:w="307" w:type="pct"/>
            <w:vAlign w:val="bottom"/>
          </w:tcPr>
          <w:p w14:paraId="04062523" w14:textId="77777777" w:rsidR="006F54B9" w:rsidRDefault="006F54B9">
            <w:pPr>
              <w:pStyle w:val="Sinespaciad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7ACB704D" w14:textId="77777777"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69A029D7" w14:textId="77777777"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14:paraId="4071FE4A" w14:textId="77777777" w:rsidR="006F54B9" w:rsidRDefault="006F54B9">
            <w:pPr>
              <w:pStyle w:val="Sinespaciad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703526E9" w14:textId="77777777" w:rsidR="006F54B9" w:rsidRDefault="006F54B9">
            <w:pPr>
              <w:pStyle w:val="Sinespaciado"/>
            </w:pPr>
          </w:p>
        </w:tc>
      </w:tr>
      <w:tr w:rsidR="006F54B9" w14:paraId="32AEED9F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4600D246" w14:textId="77777777"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88F9A4D" w14:textId="77777777" w:rsidR="006F54B9" w:rsidRDefault="006F54B9"/>
        </w:tc>
        <w:tc>
          <w:tcPr>
            <w:tcW w:w="93" w:type="pct"/>
          </w:tcPr>
          <w:p w14:paraId="281F51C4" w14:textId="77777777" w:rsidR="006F54B9" w:rsidRDefault="006F54B9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5490A538" w14:textId="77777777" w:rsidR="006F54B9" w:rsidRDefault="00104C08">
            <w:r>
              <w:t>Fecha</w:t>
            </w:r>
          </w:p>
        </w:tc>
        <w:tc>
          <w:tcPr>
            <w:tcW w:w="307" w:type="pct"/>
          </w:tcPr>
          <w:p w14:paraId="4C1F2717" w14:textId="77777777" w:rsidR="006F54B9" w:rsidRDefault="006F54B9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622B7DB6" w14:textId="77777777"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39829F96" w14:textId="77777777" w:rsidR="006F54B9" w:rsidRDefault="006F54B9"/>
        </w:tc>
        <w:tc>
          <w:tcPr>
            <w:tcW w:w="93" w:type="pct"/>
          </w:tcPr>
          <w:p w14:paraId="6331099E" w14:textId="77777777" w:rsidR="006F54B9" w:rsidRDefault="006F54B9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6B4AE137" w14:textId="77777777" w:rsidR="006F54B9" w:rsidRDefault="00104C08">
            <w:r>
              <w:t>Fecha</w:t>
            </w:r>
          </w:p>
        </w:tc>
      </w:tr>
    </w:tbl>
    <w:p w14:paraId="7BDEC34D" w14:textId="77777777" w:rsidR="006F54B9" w:rsidRDefault="006F54B9"/>
    <w:sectPr w:rsidR="006F54B9">
      <w:headerReference w:type="default" r:id="rId1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6FE7" w14:textId="77777777" w:rsidR="00AC2F00" w:rsidRDefault="00AC2F00">
      <w:pPr>
        <w:spacing w:after="0" w:line="240" w:lineRule="auto"/>
      </w:pPr>
      <w:r>
        <w:separator/>
      </w:r>
    </w:p>
  </w:endnote>
  <w:endnote w:type="continuationSeparator" w:id="0">
    <w:p w14:paraId="70876B73" w14:textId="77777777" w:rsidR="00AC2F00" w:rsidRDefault="00AC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dact Gothic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BDCA" w14:textId="77777777" w:rsidR="00AC2F00" w:rsidRDefault="00AC2F00">
      <w:pPr>
        <w:spacing w:after="0" w:line="240" w:lineRule="auto"/>
      </w:pPr>
      <w:r>
        <w:separator/>
      </w:r>
    </w:p>
  </w:footnote>
  <w:footnote w:type="continuationSeparator" w:id="0">
    <w:p w14:paraId="35E4C0F6" w14:textId="77777777" w:rsidR="00AC2F00" w:rsidRDefault="00AC2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D8FA3" w14:textId="77777777"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897832" wp14:editId="0ED4DEC6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7305C8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7832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77305C8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5BAA"/>
    <w:multiLevelType w:val="multilevel"/>
    <w:tmpl w:val="BD7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E5A66"/>
    <w:multiLevelType w:val="hybridMultilevel"/>
    <w:tmpl w:val="8F9A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E73B8"/>
    <w:multiLevelType w:val="hybridMultilevel"/>
    <w:tmpl w:val="4C1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F1A8A"/>
    <w:multiLevelType w:val="multilevel"/>
    <w:tmpl w:val="BF2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652AA"/>
    <w:multiLevelType w:val="multilevel"/>
    <w:tmpl w:val="2C70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6361C"/>
    <w:multiLevelType w:val="multilevel"/>
    <w:tmpl w:val="2C702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24740"/>
    <w:multiLevelType w:val="hybridMultilevel"/>
    <w:tmpl w:val="713A4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A"/>
    <w:rsid w:val="00104C08"/>
    <w:rsid w:val="00154F9F"/>
    <w:rsid w:val="001721DA"/>
    <w:rsid w:val="00172737"/>
    <w:rsid w:val="003F3C0A"/>
    <w:rsid w:val="004B03DD"/>
    <w:rsid w:val="00555F6A"/>
    <w:rsid w:val="005E429F"/>
    <w:rsid w:val="00644B4A"/>
    <w:rsid w:val="00691C83"/>
    <w:rsid w:val="006F54B9"/>
    <w:rsid w:val="00764EE5"/>
    <w:rsid w:val="008819A6"/>
    <w:rsid w:val="008A6E42"/>
    <w:rsid w:val="009E24A3"/>
    <w:rsid w:val="00A11AA0"/>
    <w:rsid w:val="00AC2F00"/>
    <w:rsid w:val="00B14FFE"/>
    <w:rsid w:val="00B61C8A"/>
    <w:rsid w:val="00BF703F"/>
    <w:rsid w:val="00E77CE4"/>
    <w:rsid w:val="00E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CC573"/>
  <w15:chartTrackingRefBased/>
  <w15:docId w15:val="{C832A5E5-A069-4ED1-8ED2-37D8FB8E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table" w:customStyle="1" w:styleId="Tabladelistadetareas">
    <w:name w:val="Tabla de lista de tareas"/>
    <w:basedOn w:val="Tablanormal"/>
    <w:uiPriority w:val="99"/>
    <w:rsid w:val="001721DA"/>
    <w:pPr>
      <w:spacing w:before="80" w:after="80"/>
      <w:jc w:val="center"/>
    </w:pPr>
    <w:rPr>
      <w:rFonts w:eastAsiaTheme="minorEastAsia"/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8A6607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6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unhideWhenUsed/>
    <w:qFormat/>
    <w:rsid w:val="009E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&#193;mbito%20del%20proyec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Preguntas y obtener informacion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Definir el alcance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A2D0C9C0-11E7-404D-BEE1-26B01277A47F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Identificar requeirmientos funcionales y No funcionales</a:t>
          </a:r>
        </a:p>
      </dgm:t>
    </dgm:pt>
    <dgm:pt modelId="{F14B3BDC-4449-4CEE-BBD4-33F097A695DA}" type="par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5F8C9991-ADE8-485C-8B11-D928E0F75288}" type="sibTrans" cxnId="{80A36BC6-214F-4622-A818-C050D8D8D116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/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Definir el alojamiento 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Realizar entregables de identificacion de necesidades</a:t>
          </a: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5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5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F1BCA434-201F-1E41-ADED-CF1537CACEA2}" type="pres">
      <dgm:prSet presAssocID="{A2D0C9C0-11E7-404D-BEE1-26B01277A47F}" presName="parTxOnly" presStyleLbl="node1" presStyleIdx="2" presStyleCnt="5" custScaleX="184909">
        <dgm:presLayoutVars>
          <dgm:bulletEnabled val="1"/>
        </dgm:presLayoutVars>
      </dgm:prSet>
      <dgm:spPr/>
    </dgm:pt>
    <dgm:pt modelId="{1E3D23A4-8A6E-4043-8199-A87E1CD42FFB}" type="pres">
      <dgm:prSet presAssocID="{5F8C9991-ADE8-485C-8B11-D928E0F75288}" presName="parSpace" presStyleCnt="0"/>
      <dgm:spPr/>
    </dgm:pt>
    <dgm:pt modelId="{CBDDBCD8-0D91-1742-BC6E-C33D7F309C0B}" type="pres">
      <dgm:prSet presAssocID="{726E65C3-1AEE-45B4-9412-3BA25982CA56}" presName="parTxOnly" presStyleLbl="node1" presStyleIdx="3" presStyleCnt="5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8924B5F0-475C-424C-B8FD-F53C3DD330D5}" type="pres">
      <dgm:prSet presAssocID="{2503E113-333B-46ED-9D44-294D7B16E0AE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4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B9D85D74-792A-3F40-AB8C-2236DC97A038}" type="presOf" srcId="{A2D0C9C0-11E7-404D-BEE1-26B01277A47F}" destId="{F1BCA434-201F-1E41-ADED-CF1537CACEA2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3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80A36BC6-214F-4622-A818-C050D8D8D116}" srcId="{944AF2E9-C2C7-448B-BFB2-12424F288AA1}" destId="{A2D0C9C0-11E7-404D-BEE1-26B01277A47F}" srcOrd="2" destOrd="0" parTransId="{F14B3BDC-4449-4CEE-BBD4-33F097A695DA}" sibTransId="{5F8C9991-ADE8-485C-8B11-D928E0F75288}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805F5ED4-EE47-AE41-A376-470E35437BA3}" type="presParOf" srcId="{2C00392E-1410-F848-8C10-6F7462E14917}" destId="{F1BCA434-201F-1E41-ADED-CF1537CACEA2}" srcOrd="4" destOrd="0" presId="urn:microsoft.com/office/officeart/2005/8/layout/hChevron3"/>
    <dgm:cxn modelId="{F98D8849-E8B9-3F4A-BF11-C49AC9B5DA74}" type="presParOf" srcId="{2C00392E-1410-F848-8C10-6F7462E14917}" destId="{1E3D23A4-8A6E-4043-8199-A87E1CD42FFB}" srcOrd="5" destOrd="0" presId="urn:microsoft.com/office/officeart/2005/8/layout/hChevron3"/>
    <dgm:cxn modelId="{BD9746BC-8C8D-2A48-BFCC-70A40A03B1DE}" type="presParOf" srcId="{2C00392E-1410-F848-8C10-6F7462E14917}" destId="{CBDDBCD8-0D91-1742-BC6E-C33D7F309C0B}" srcOrd="6" destOrd="0" presId="urn:microsoft.com/office/officeart/2005/8/layout/hChevron3"/>
    <dgm:cxn modelId="{B2574C31-A835-B746-B365-8D2558B3866A}" type="presParOf" srcId="{2C00392E-1410-F848-8C10-6F7462E14917}" destId="{5E6E966F-5820-044D-9A26-81F696963E3C}" srcOrd="7" destOrd="0" presId="urn:microsoft.com/office/officeart/2005/8/layout/hChevron3"/>
    <dgm:cxn modelId="{801A48E2-4F69-B24F-B066-D58EC22FF82E}" type="presParOf" srcId="{2C00392E-1410-F848-8C10-6F7462E14917}" destId="{8924B5F0-475C-424C-B8FD-F53C3DD330D5}" srcOrd="8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928" y="46250"/>
          <a:ext cx="1267345" cy="506938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Preguntas y obtener informacion</a:t>
          </a:r>
        </a:p>
      </dsp:txBody>
      <dsp:txXfrm>
        <a:off x="928" y="46250"/>
        <a:ext cx="1140611" cy="506938"/>
      </dsp:txXfrm>
    </dsp:sp>
    <dsp:sp modelId="{2098DA2B-AEE6-3C40-9851-568FBCAE4B16}">
      <dsp:nvSpPr>
        <dsp:cNvPr id="0" name=""/>
        <dsp:cNvSpPr/>
      </dsp:nvSpPr>
      <dsp:spPr>
        <a:xfrm>
          <a:off x="1014804" y="46250"/>
          <a:ext cx="1267345" cy="506938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Definir el alcance</a:t>
          </a:r>
        </a:p>
      </dsp:txBody>
      <dsp:txXfrm>
        <a:off x="1268273" y="46250"/>
        <a:ext cx="760407" cy="506938"/>
      </dsp:txXfrm>
    </dsp:sp>
    <dsp:sp modelId="{F1BCA434-201F-1E41-ADED-CF1537CACEA2}">
      <dsp:nvSpPr>
        <dsp:cNvPr id="0" name=""/>
        <dsp:cNvSpPr/>
      </dsp:nvSpPr>
      <dsp:spPr>
        <a:xfrm>
          <a:off x="2028681" y="46250"/>
          <a:ext cx="2343436" cy="506938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Identificar requeirmientos funcionales y No funcionales</a:t>
          </a:r>
        </a:p>
      </dsp:txBody>
      <dsp:txXfrm>
        <a:off x="2282150" y="46250"/>
        <a:ext cx="1836498" cy="506938"/>
      </dsp:txXfrm>
    </dsp:sp>
    <dsp:sp modelId="{CBDDBCD8-0D91-1742-BC6E-C33D7F309C0B}">
      <dsp:nvSpPr>
        <dsp:cNvPr id="0" name=""/>
        <dsp:cNvSpPr/>
      </dsp:nvSpPr>
      <dsp:spPr>
        <a:xfrm>
          <a:off x="4118649" y="46250"/>
          <a:ext cx="1267345" cy="506938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Realizar entregables de identificacion de necesidades</a:t>
          </a:r>
        </a:p>
      </dsp:txBody>
      <dsp:txXfrm>
        <a:off x="4372118" y="46250"/>
        <a:ext cx="760407" cy="506938"/>
      </dsp:txXfrm>
    </dsp:sp>
    <dsp:sp modelId="{8924B5F0-475C-424C-B8FD-F53C3DD330D5}">
      <dsp:nvSpPr>
        <dsp:cNvPr id="0" name=""/>
        <dsp:cNvSpPr/>
      </dsp:nvSpPr>
      <dsp:spPr>
        <a:xfrm>
          <a:off x="5132525" y="46250"/>
          <a:ext cx="1267345" cy="50693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Definir el alojamiento </a:t>
          </a:r>
        </a:p>
      </dsp:txBody>
      <dsp:txXfrm>
        <a:off x="5385994" y="46250"/>
        <a:ext cx="760407" cy="506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A3FD4F2B4A4DA898D84AD972B8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6F8F2-E332-40FF-8988-931BB3336A7A}"/>
      </w:docPartPr>
      <w:docPartBody>
        <w:p w:rsidR="00000000" w:rsidRDefault="00C351D0">
          <w:pPr>
            <w:pStyle w:val="24A3FD4F2B4A4DA898D84AD972B8F792"/>
          </w:pPr>
          <w:r>
            <w:t>[Seleccionar fecha]</w:t>
          </w:r>
        </w:p>
      </w:docPartBody>
    </w:docPart>
    <w:docPart>
      <w:docPartPr>
        <w:name w:val="123B9025DEF64DC396DD3AA0B7578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6B8DF-B22A-4870-BFA9-1C4FD77E9864}"/>
      </w:docPartPr>
      <w:docPartBody>
        <w:p w:rsidR="00000000" w:rsidRDefault="00DA08D9" w:rsidP="00DA08D9">
          <w:pPr>
            <w:pStyle w:val="123B9025DEF64DC396DD3AA0B75786BF"/>
          </w:pPr>
          <w:r>
            <w:rPr>
              <w:lang w:bidi="es-ES"/>
            </w:rPr>
            <w:t>Tarea</w:t>
          </w:r>
        </w:p>
      </w:docPartBody>
    </w:docPart>
    <w:docPart>
      <w:docPartPr>
        <w:name w:val="34E837585B4E4DF8A4032391123FB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DE3F9-5616-4EDF-A42C-2F7840CD697B}"/>
      </w:docPartPr>
      <w:docPartBody>
        <w:p w:rsidR="00000000" w:rsidRDefault="00DA08D9" w:rsidP="00DA08D9">
          <w:pPr>
            <w:pStyle w:val="34E837585B4E4DF8A4032391123FB04E"/>
          </w:pPr>
          <w:r>
            <w:rPr>
              <w:lang w:bidi="es-ES"/>
            </w:rPr>
            <w:t>Fecha de vencimiento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dact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D9"/>
    <w:rsid w:val="00C351D0"/>
    <w:rsid w:val="00D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8656BDEBDA4824860D6A45A74C0EDB">
    <w:name w:val="F68656BDEBDA4824860D6A45A74C0EDB"/>
  </w:style>
  <w:style w:type="paragraph" w:customStyle="1" w:styleId="24A3FD4F2B4A4DA898D84AD972B8F792">
    <w:name w:val="24A3FD4F2B4A4DA898D84AD972B8F79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4A8CEC27D9A497CBE54CD148DDBFCF2">
    <w:name w:val="C4A8CEC27D9A497CBE54CD148DDBFCF2"/>
  </w:style>
  <w:style w:type="paragraph" w:customStyle="1" w:styleId="8D3ADED78CE84E3894D1172EF1BF98AE">
    <w:name w:val="8D3ADED78CE84E3894D1172EF1BF98AE"/>
    <w:rsid w:val="00DA08D9"/>
  </w:style>
  <w:style w:type="paragraph" w:customStyle="1" w:styleId="123B9025DEF64DC396DD3AA0B75786BF">
    <w:name w:val="123B9025DEF64DC396DD3AA0B75786BF"/>
    <w:rsid w:val="00DA08D9"/>
  </w:style>
  <w:style w:type="paragraph" w:customStyle="1" w:styleId="34E837585B4E4DF8A4032391123FB04E">
    <w:name w:val="34E837585B4E4DF8A4032391123FB04E"/>
    <w:rsid w:val="00DA08D9"/>
  </w:style>
  <w:style w:type="paragraph" w:customStyle="1" w:styleId="70AC674D1CE04859A91FCF8806F1C293">
    <w:name w:val="70AC674D1CE04859A91FCF8806F1C293"/>
    <w:rsid w:val="00DA08D9"/>
  </w:style>
  <w:style w:type="paragraph" w:customStyle="1" w:styleId="91B3C3F0336A427A8DB6020132C65675">
    <w:name w:val="91B3C3F0336A427A8DB6020132C65675"/>
    <w:rsid w:val="00DA08D9"/>
  </w:style>
  <w:style w:type="paragraph" w:customStyle="1" w:styleId="E31B3B087E5A45C7A7370F3086EE20B1">
    <w:name w:val="E31B3B087E5A45C7A7370F3086EE20B1"/>
    <w:rsid w:val="00DA08D9"/>
  </w:style>
  <w:style w:type="paragraph" w:customStyle="1" w:styleId="F1BED52474094711A0C77141070D54EC">
    <w:name w:val="F1BED52474094711A0C77141070D54EC"/>
    <w:rsid w:val="00DA08D9"/>
  </w:style>
  <w:style w:type="paragraph" w:customStyle="1" w:styleId="F1C3FCB9343E4469B712B42E38CEC184">
    <w:name w:val="F1C3FCB9343E4469B712B42E38CEC184"/>
    <w:rsid w:val="00DA08D9"/>
  </w:style>
  <w:style w:type="paragraph" w:customStyle="1" w:styleId="417B0ADD3A2A4E99B27A8B28106F062B">
    <w:name w:val="417B0ADD3A2A4E99B27A8B28106F062B"/>
    <w:rsid w:val="00DA08D9"/>
  </w:style>
  <w:style w:type="character" w:styleId="Textoennegrita">
    <w:name w:val="Strong"/>
    <w:basedOn w:val="Fuentedeprrafopredeter"/>
    <w:uiPriority w:val="12"/>
    <w:qFormat/>
    <w:rsid w:val="00DA08D9"/>
    <w:rPr>
      <w:b/>
      <w:bCs/>
    </w:rPr>
  </w:style>
  <w:style w:type="paragraph" w:customStyle="1" w:styleId="BD2CE64F12A74BA9BF2712B4E1B46DFE">
    <w:name w:val="BD2CE64F12A74BA9BF2712B4E1B46DFE"/>
    <w:rsid w:val="00DA08D9"/>
  </w:style>
  <w:style w:type="paragraph" w:customStyle="1" w:styleId="304973C58EA24DF799775BF9184D68B7">
    <w:name w:val="304973C58EA24DF799775BF9184D68B7"/>
    <w:rsid w:val="00DA08D9"/>
  </w:style>
  <w:style w:type="paragraph" w:customStyle="1" w:styleId="71A0301CAE074D559ABFDCAC6F221319">
    <w:name w:val="71A0301CAE074D559ABFDCAC6F221319"/>
    <w:rsid w:val="00DA08D9"/>
  </w:style>
  <w:style w:type="character" w:styleId="nfasissutil">
    <w:name w:val="Subtle Emphasis"/>
    <w:basedOn w:val="Fuentedeprrafopredeter"/>
    <w:uiPriority w:val="14"/>
    <w:qFormat/>
    <w:rsid w:val="00DA08D9"/>
    <w:rPr>
      <w:i/>
      <w:iCs/>
      <w:color w:val="auto"/>
    </w:rPr>
  </w:style>
  <w:style w:type="paragraph" w:customStyle="1" w:styleId="B6BE76E6C55D461E95F4155DEDB4EA2E">
    <w:name w:val="B6BE76E6C55D461E95F4155DEDB4EA2E"/>
    <w:rsid w:val="00DA08D9"/>
  </w:style>
  <w:style w:type="paragraph" w:customStyle="1" w:styleId="D1A315354C3B4DF4B9A0892430918228">
    <w:name w:val="D1A315354C3B4DF4B9A0892430918228"/>
    <w:rsid w:val="00DA08D9"/>
  </w:style>
  <w:style w:type="paragraph" w:customStyle="1" w:styleId="14F0E925852C46689F51C06E030A4AAD">
    <w:name w:val="14F0E925852C46689F51C06E030A4AAD"/>
    <w:rsid w:val="00DA08D9"/>
  </w:style>
  <w:style w:type="paragraph" w:customStyle="1" w:styleId="14EBDEB042BA42E7828C0CA94AC32422">
    <w:name w:val="14EBDEB042BA42E7828C0CA94AC32422"/>
    <w:rsid w:val="00DA08D9"/>
  </w:style>
  <w:style w:type="paragraph" w:customStyle="1" w:styleId="C087718E03564070AD893CBC07CDD4AD">
    <w:name w:val="C087718E03564070AD893CBC07CDD4AD"/>
    <w:rsid w:val="00DA08D9"/>
  </w:style>
  <w:style w:type="paragraph" w:customStyle="1" w:styleId="9651C872176C4149BCE83BE1B01725BF">
    <w:name w:val="9651C872176C4149BCE83BE1B01725BF"/>
    <w:rsid w:val="00DA08D9"/>
  </w:style>
  <w:style w:type="paragraph" w:customStyle="1" w:styleId="E97A14CA89A248E597ED9F65947C0B4F">
    <w:name w:val="E97A14CA89A248E597ED9F65947C0B4F"/>
    <w:rsid w:val="00DA08D9"/>
  </w:style>
  <w:style w:type="paragraph" w:customStyle="1" w:styleId="4ABAECF05F3E43E98EBE862E59C16085">
    <w:name w:val="4ABAECF05F3E43E98EBE862E59C16085"/>
    <w:rsid w:val="00DA08D9"/>
  </w:style>
  <w:style w:type="paragraph" w:customStyle="1" w:styleId="5EBF5B05283B4D8094B598E2FBB0F0C0">
    <w:name w:val="5EBF5B05283B4D8094B598E2FBB0F0C0"/>
    <w:rsid w:val="00DA08D9"/>
  </w:style>
  <w:style w:type="paragraph" w:customStyle="1" w:styleId="AE34B11A1FF04536825BC8393D59A8F6">
    <w:name w:val="AE34B11A1FF04536825BC8393D59A8F6"/>
    <w:rsid w:val="00DA08D9"/>
  </w:style>
  <w:style w:type="paragraph" w:customStyle="1" w:styleId="7A2C70E5CBFB42C49D2673DE341D3359">
    <w:name w:val="7A2C70E5CBFB42C49D2673DE341D3359"/>
    <w:rsid w:val="00DA08D9"/>
  </w:style>
  <w:style w:type="paragraph" w:customStyle="1" w:styleId="DACEB29A826D4C01B3BFF7274DF11914">
    <w:name w:val="DACEB29A826D4C01B3BFF7274DF11914"/>
    <w:rsid w:val="00DA08D9"/>
  </w:style>
  <w:style w:type="paragraph" w:customStyle="1" w:styleId="0748E1F4BCFD4B49A73C164850581362">
    <w:name w:val="0748E1F4BCFD4B49A73C164850581362"/>
    <w:rsid w:val="00DA08D9"/>
  </w:style>
  <w:style w:type="paragraph" w:customStyle="1" w:styleId="2567C68B5E694F59BCD629D6F2A797F1">
    <w:name w:val="2567C68B5E694F59BCD629D6F2A797F1"/>
    <w:rsid w:val="00DA08D9"/>
  </w:style>
  <w:style w:type="paragraph" w:customStyle="1" w:styleId="ACB79F71B48D474D9DDF2F8361C44F36">
    <w:name w:val="ACB79F71B48D474D9DDF2F8361C44F36"/>
    <w:rsid w:val="00DA08D9"/>
  </w:style>
  <w:style w:type="paragraph" w:customStyle="1" w:styleId="8A7E4A99ACD4408B8FE39BD7A0B58694">
    <w:name w:val="8A7E4A99ACD4408B8FE39BD7A0B58694"/>
    <w:rsid w:val="00DA08D9"/>
  </w:style>
  <w:style w:type="paragraph" w:customStyle="1" w:styleId="9FE5379AAF0A4C8DA16BF414E3FF9477">
    <w:name w:val="9FE5379AAF0A4C8DA16BF414E3FF9477"/>
    <w:rsid w:val="00DA08D9"/>
  </w:style>
  <w:style w:type="paragraph" w:customStyle="1" w:styleId="B2D38D265A684836A9B907FAF46E0A87">
    <w:name w:val="B2D38D265A684836A9B907FAF46E0A87"/>
    <w:rsid w:val="00DA08D9"/>
  </w:style>
  <w:style w:type="paragraph" w:customStyle="1" w:styleId="5268A363B7F84246AB38B7BE3DE2CEA7">
    <w:name w:val="5268A363B7F84246AB38B7BE3DE2CEA7"/>
    <w:rsid w:val="00DA08D9"/>
  </w:style>
  <w:style w:type="paragraph" w:customStyle="1" w:styleId="B91BA40AA5D349198312B8453E81D587">
    <w:name w:val="B91BA40AA5D349198312B8453E81D587"/>
    <w:rsid w:val="00DA08D9"/>
  </w:style>
  <w:style w:type="paragraph" w:customStyle="1" w:styleId="4CF8502B18C54982878E4B2A9E2958DA">
    <w:name w:val="4CF8502B18C54982878E4B2A9E2958DA"/>
    <w:rsid w:val="00DA08D9"/>
  </w:style>
  <w:style w:type="paragraph" w:customStyle="1" w:styleId="7557AD6DE51C4E208B8CD3F47DE8A590">
    <w:name w:val="7557AD6DE51C4E208B8CD3F47DE8A590"/>
    <w:rsid w:val="00DA08D9"/>
  </w:style>
  <w:style w:type="paragraph" w:customStyle="1" w:styleId="B595B7EF012F4F3E84C36D2AD5AB85DE">
    <w:name w:val="B595B7EF012F4F3E84C36D2AD5AB85DE"/>
    <w:rsid w:val="00DA08D9"/>
  </w:style>
  <w:style w:type="paragraph" w:customStyle="1" w:styleId="B09DDA1B58394BBBA119E72A998C02F1">
    <w:name w:val="B09DDA1B58394BBBA119E72A998C02F1"/>
    <w:rsid w:val="00DA08D9"/>
  </w:style>
  <w:style w:type="paragraph" w:customStyle="1" w:styleId="EF81BDFCFAFD45FF9EACC82F67493D0B">
    <w:name w:val="EF81BDFCFAFD45FF9EACC82F67493D0B"/>
    <w:rsid w:val="00DA08D9"/>
  </w:style>
  <w:style w:type="paragraph" w:customStyle="1" w:styleId="DB3ABE7052D14C5E8948096099842B01">
    <w:name w:val="DB3ABE7052D14C5E8948096099842B01"/>
    <w:rsid w:val="00DA08D9"/>
  </w:style>
  <w:style w:type="paragraph" w:customStyle="1" w:styleId="AFF258C6731F42F5B9DAC995BE725465">
    <w:name w:val="AFF258C6731F42F5B9DAC995BE725465"/>
    <w:rsid w:val="00DA08D9"/>
  </w:style>
  <w:style w:type="paragraph" w:customStyle="1" w:styleId="A7F689F028DB457CB1EAD0425696F1F8">
    <w:name w:val="A7F689F028DB457CB1EAD0425696F1F8"/>
    <w:rsid w:val="00DA08D9"/>
  </w:style>
  <w:style w:type="paragraph" w:customStyle="1" w:styleId="B54574A8ECB5440D96E3B9294DEF241F">
    <w:name w:val="B54574A8ECB5440D96E3B9294DEF241F"/>
    <w:rsid w:val="00DA08D9"/>
  </w:style>
  <w:style w:type="paragraph" w:customStyle="1" w:styleId="E2D592546A1A4BC9AA4D0782EB31348D">
    <w:name w:val="E2D592546A1A4BC9AA4D0782EB31348D"/>
    <w:rsid w:val="00DA08D9"/>
  </w:style>
  <w:style w:type="paragraph" w:customStyle="1" w:styleId="F9F068551D004FD6AD8912E2A6E057D0">
    <w:name w:val="F9F068551D004FD6AD8912E2A6E057D0"/>
    <w:rsid w:val="00DA08D9"/>
  </w:style>
  <w:style w:type="paragraph" w:customStyle="1" w:styleId="6B4AF2A3BE0F47CAB0EAA5F89E7402C2">
    <w:name w:val="6B4AF2A3BE0F47CAB0EAA5F89E7402C2"/>
    <w:rsid w:val="00DA08D9"/>
  </w:style>
  <w:style w:type="paragraph" w:customStyle="1" w:styleId="18FFC1EC64024855AA22783273305619">
    <w:name w:val="18FFC1EC64024855AA22783273305619"/>
    <w:rsid w:val="00DA08D9"/>
  </w:style>
  <w:style w:type="paragraph" w:customStyle="1" w:styleId="74C26B04372741A388CCED540F8381A0">
    <w:name w:val="74C26B04372741A388CCED540F8381A0"/>
    <w:rsid w:val="00DA08D9"/>
  </w:style>
  <w:style w:type="paragraph" w:customStyle="1" w:styleId="E49004D54F7842C8ADC7F4EE2EB0A0DF">
    <w:name w:val="E49004D54F7842C8ADC7F4EE2EB0A0DF"/>
    <w:rsid w:val="00DA08D9"/>
  </w:style>
  <w:style w:type="paragraph" w:customStyle="1" w:styleId="EC828E5B50BA4B9C85B0027437AD4BF1">
    <w:name w:val="EC828E5B50BA4B9C85B0027437AD4BF1"/>
    <w:rsid w:val="00DA08D9"/>
  </w:style>
  <w:style w:type="paragraph" w:customStyle="1" w:styleId="277E2C2121A64D47ACCDEC225BEC8C2C">
    <w:name w:val="277E2C2121A64D47ACCDEC225BEC8C2C"/>
    <w:rsid w:val="00DA08D9"/>
  </w:style>
  <w:style w:type="paragraph" w:customStyle="1" w:styleId="670061FCF15449AA9C5F69B6DF101698">
    <w:name w:val="670061FCF15449AA9C5F69B6DF101698"/>
    <w:rsid w:val="00DA08D9"/>
  </w:style>
  <w:style w:type="paragraph" w:customStyle="1" w:styleId="03381D58D9A1476485F0FDE7BD278B93">
    <w:name w:val="03381D58D9A1476485F0FDE7BD278B93"/>
    <w:rsid w:val="00DA08D9"/>
  </w:style>
  <w:style w:type="paragraph" w:customStyle="1" w:styleId="D1DBC8146C9042B4AC69A99CF7229818">
    <w:name w:val="D1DBC8146C9042B4AC69A99CF7229818"/>
    <w:rsid w:val="00DA08D9"/>
  </w:style>
  <w:style w:type="paragraph" w:customStyle="1" w:styleId="CFED0024A658461D8E6FB0DBB5CCFCF1">
    <w:name w:val="CFED0024A658461D8E6FB0DBB5CCFCF1"/>
    <w:rsid w:val="00DA08D9"/>
  </w:style>
  <w:style w:type="paragraph" w:customStyle="1" w:styleId="FDFAB247B7434DF2BFE23BE2743DCAE3">
    <w:name w:val="FDFAB247B7434DF2BFE23BE2743DCAE3"/>
    <w:rsid w:val="00DA08D9"/>
  </w:style>
  <w:style w:type="paragraph" w:customStyle="1" w:styleId="088D598C9DBE429C8D6BF5B6C5509DB7">
    <w:name w:val="088D598C9DBE429C8D6BF5B6C5509DB7"/>
    <w:rsid w:val="00DA08D9"/>
  </w:style>
  <w:style w:type="paragraph" w:customStyle="1" w:styleId="4A383BB6121D42CDB0C15E40BEA79F6C">
    <w:name w:val="4A383BB6121D42CDB0C15E40BEA79F6C"/>
    <w:rsid w:val="00DA08D9"/>
  </w:style>
  <w:style w:type="paragraph" w:customStyle="1" w:styleId="B76FC2D5B90A4088A5DCE4D4FDC61BC5">
    <w:name w:val="B76FC2D5B90A4088A5DCE4D4FDC61BC5"/>
    <w:rsid w:val="00DA08D9"/>
  </w:style>
  <w:style w:type="paragraph" w:customStyle="1" w:styleId="1D03502C0A9546BAAE412A0F01FD5DA3">
    <w:name w:val="1D03502C0A9546BAAE412A0F01FD5DA3"/>
    <w:rsid w:val="00DA08D9"/>
  </w:style>
  <w:style w:type="paragraph" w:customStyle="1" w:styleId="38459D89320F40E6A322E73B31900BF8">
    <w:name w:val="38459D89320F40E6A322E73B31900BF8"/>
    <w:rsid w:val="00DA08D9"/>
  </w:style>
  <w:style w:type="paragraph" w:customStyle="1" w:styleId="CCD5CEBEF8C44C659FD7C5633778BD55">
    <w:name w:val="CCD5CEBEF8C44C659FD7C5633778BD55"/>
    <w:rsid w:val="00DA08D9"/>
  </w:style>
  <w:style w:type="paragraph" w:customStyle="1" w:styleId="0F0EBDA08E77459EA16694FC6B0EA421">
    <w:name w:val="0F0EBDA08E77459EA16694FC6B0EA421"/>
    <w:rsid w:val="00DA08D9"/>
  </w:style>
  <w:style w:type="paragraph" w:customStyle="1" w:styleId="02C4D9649A354A9FB0282145317675AF">
    <w:name w:val="02C4D9649A354A9FB0282145317675AF"/>
    <w:rsid w:val="00DA08D9"/>
  </w:style>
  <w:style w:type="paragraph" w:customStyle="1" w:styleId="9A57780406CF401F861BD39D20CE5C96">
    <w:name w:val="9A57780406CF401F861BD39D20CE5C96"/>
    <w:rsid w:val="00DA08D9"/>
  </w:style>
  <w:style w:type="paragraph" w:customStyle="1" w:styleId="1D16A86538F142708DA3A0A447FF7568">
    <w:name w:val="1D16A86538F142708DA3A0A447FF7568"/>
    <w:rsid w:val="00DA08D9"/>
  </w:style>
  <w:style w:type="paragraph" w:customStyle="1" w:styleId="E0007462E4FD444F95EA412B56CB8D1B">
    <w:name w:val="E0007462E4FD444F95EA412B56CB8D1B"/>
    <w:rsid w:val="00DA08D9"/>
  </w:style>
  <w:style w:type="paragraph" w:customStyle="1" w:styleId="4D7940BF53144BBF836AA59F54969632">
    <w:name w:val="4D7940BF53144BBF836AA59F54969632"/>
    <w:rsid w:val="00DA08D9"/>
  </w:style>
  <w:style w:type="paragraph" w:customStyle="1" w:styleId="75BCC4B9BC704CAEB9D504A797BEC1AF">
    <w:name w:val="75BCC4B9BC704CAEB9D504A797BEC1AF"/>
    <w:rsid w:val="00DA0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844755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2012-06-27T21:54:00+00:00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668823</Value>
    </PublishStatusLookup>
    <APAuthor xmlns="2958f784-0ef9-4616-b22d-512a8cad1f0d">
      <UserInfo>
        <DisplayName>MIDDLEEAST\v-keerth</DisplayName>
        <AccountId>2799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LocMarketGroupTiers2 xmlns="2958f784-0ef9-4616-b22d-512a8cad1f0d" xsi:nil="true"/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TP102927812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281F-57E4-4820-92A6-160F4938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A6D46F-D315-466D-8A3D-45D3C7C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lastModifiedBy>Natalia Giannantonio</cp:lastModifiedBy>
  <cp:revision>7</cp:revision>
  <dcterms:created xsi:type="dcterms:W3CDTF">2020-08-23T22:52:00Z</dcterms:created>
  <dcterms:modified xsi:type="dcterms:W3CDTF">2020-08-24T01:16:00Z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